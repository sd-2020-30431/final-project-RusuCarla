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F47E" w14:textId="70548175" w:rsidR="00E421C6" w:rsidRPr="00400EB4" w:rsidRDefault="00DF7CF6">
      <w:pPr>
        <w:pStyle w:val="Title"/>
        <w:jc w:val="right"/>
        <w:rPr>
          <w:rFonts w:ascii="Times New Roman" w:hAnsi="Times New Roman"/>
        </w:rPr>
      </w:pPr>
      <w:r>
        <w:t>Busy Bee</w:t>
      </w:r>
    </w:p>
    <w:p w14:paraId="53C04157" w14:textId="77777777" w:rsidR="00E421C6" w:rsidRPr="00400EB4" w:rsidRDefault="00747699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11978FF6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7E7A8351" w14:textId="3ED88DE8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14:paraId="3D0CA80C" w14:textId="77777777" w:rsidR="00E421C6" w:rsidRPr="00400EB4" w:rsidRDefault="00E421C6"/>
    <w:p w14:paraId="2997A44F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39873D45" w14:textId="77777777" w:rsidR="00E421C6" w:rsidRPr="00400EB4" w:rsidRDefault="00E421C6"/>
    <w:p w14:paraId="1446605A" w14:textId="77777777" w:rsidR="00E421C6" w:rsidRPr="00400EB4" w:rsidRDefault="00E421C6"/>
    <w:p w14:paraId="6AEB1FD4" w14:textId="77777777" w:rsidR="00E421C6" w:rsidRPr="00400EB4" w:rsidRDefault="00E421C6"/>
    <w:p w14:paraId="5930FEA0" w14:textId="77777777" w:rsidR="00E421C6" w:rsidRPr="00400EB4" w:rsidRDefault="00E421C6"/>
    <w:p w14:paraId="47A52EA5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6FB46B6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53BD6BFF" w14:textId="77777777">
        <w:tc>
          <w:tcPr>
            <w:tcW w:w="2304" w:type="dxa"/>
          </w:tcPr>
          <w:p w14:paraId="10D474A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18B2D63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359143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6884D9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6049E46E" w14:textId="77777777">
        <w:tc>
          <w:tcPr>
            <w:tcW w:w="2304" w:type="dxa"/>
          </w:tcPr>
          <w:p w14:paraId="24E4F672" w14:textId="15FA5BEE" w:rsidR="00E421C6" w:rsidRPr="00400EB4" w:rsidRDefault="002E2875">
            <w:pPr>
              <w:pStyle w:val="Tabletext"/>
            </w:pPr>
            <w:r>
              <w:t>22/03/2020</w:t>
            </w:r>
          </w:p>
        </w:tc>
        <w:tc>
          <w:tcPr>
            <w:tcW w:w="1152" w:type="dxa"/>
          </w:tcPr>
          <w:p w14:paraId="7ECF40F6" w14:textId="4A7E1AAF" w:rsidR="00E421C6" w:rsidRPr="00400EB4" w:rsidRDefault="002E287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FFC1D7E" w14:textId="65A02331" w:rsidR="00E421C6" w:rsidRPr="00400EB4" w:rsidRDefault="002E2875">
            <w:pPr>
              <w:pStyle w:val="Tabletext"/>
            </w:pPr>
            <w:r>
              <w:t>Document inception</w:t>
            </w:r>
          </w:p>
        </w:tc>
        <w:tc>
          <w:tcPr>
            <w:tcW w:w="2304" w:type="dxa"/>
          </w:tcPr>
          <w:p w14:paraId="36045BFE" w14:textId="5FCDBB5B" w:rsidR="00E421C6" w:rsidRPr="00400EB4" w:rsidRDefault="002E2875">
            <w:pPr>
              <w:pStyle w:val="Tabletext"/>
            </w:pPr>
            <w:r>
              <w:t>Carla-Maria Rusu</w:t>
            </w:r>
          </w:p>
        </w:tc>
      </w:tr>
      <w:tr w:rsidR="00E421C6" w:rsidRPr="00400EB4" w14:paraId="753EBEAC" w14:textId="77777777">
        <w:tc>
          <w:tcPr>
            <w:tcW w:w="2304" w:type="dxa"/>
          </w:tcPr>
          <w:p w14:paraId="0DCD42E8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68C63D3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22DE4935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44AB2888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7A0BD188" w14:textId="77777777">
        <w:tc>
          <w:tcPr>
            <w:tcW w:w="2304" w:type="dxa"/>
          </w:tcPr>
          <w:p w14:paraId="0325C174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5A7B211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0B10756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62733D84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58214C84" w14:textId="77777777">
        <w:tc>
          <w:tcPr>
            <w:tcW w:w="2304" w:type="dxa"/>
          </w:tcPr>
          <w:p w14:paraId="327253C8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704DF6B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0FBFBD0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DF842A4" w14:textId="77777777" w:rsidR="00E421C6" w:rsidRPr="00400EB4" w:rsidRDefault="00E421C6">
            <w:pPr>
              <w:pStyle w:val="Tabletext"/>
            </w:pPr>
          </w:p>
        </w:tc>
      </w:tr>
    </w:tbl>
    <w:p w14:paraId="108153F9" w14:textId="77777777" w:rsidR="00E421C6" w:rsidRPr="00400EB4" w:rsidRDefault="00E421C6"/>
    <w:p w14:paraId="4C7F4023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48CC5FE6" w14:textId="77777777" w:rsidR="001C12A4" w:rsidRPr="00747699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747699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6387C495" w14:textId="77777777" w:rsidR="001C12A4" w:rsidRPr="0074769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6A8D73A6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F9A9A3E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91C2EC9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93BD54C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7729D41" w14:textId="77777777" w:rsidR="001C12A4" w:rsidRPr="00747699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3077585" w14:textId="77777777" w:rsidR="001C12A4" w:rsidRPr="00747699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747699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0343DEA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1F38289B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A2B5DF9" w14:textId="3023C058" w:rsidR="006536E2" w:rsidRPr="006536E2" w:rsidRDefault="006536E2" w:rsidP="006536E2">
      <w:pPr>
        <w:pStyle w:val="BodyText"/>
      </w:pPr>
      <w:r>
        <w:t>The application must be a web application. The environment must be Java and Maven capable for the backend and Spring Boot will be used. The REST</w:t>
      </w:r>
      <w:r w:rsidR="000E5EA7">
        <w:t>ful</w:t>
      </w:r>
      <w:r>
        <w:t xml:space="preserve"> Api will be used for frontend-backend communication. The frontend will be done in VS Code using Vue.js. MySQL Workbench will be used for creating and storing persistent data.</w:t>
      </w:r>
      <w:r w:rsidR="00030611">
        <w:t xml:space="preserve"> The system must be available, usable, secure, performant and testable.</w:t>
      </w:r>
    </w:p>
    <w:p w14:paraId="1D1FE0E9" w14:textId="59CE251C" w:rsidR="0040432F" w:rsidRPr="00705C29" w:rsidRDefault="00697B53" w:rsidP="0040432F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39A8CD55" w14:textId="1414557C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6B2039C8" w14:textId="2C9726E4" w:rsidR="00A70920" w:rsidRPr="00A70920" w:rsidRDefault="00935481" w:rsidP="00A70920">
      <w:pPr>
        <w:ind w:left="720"/>
      </w:pPr>
      <w:r>
        <w:t>The application requires an Internet connection. Server downtime should be negligible.</w:t>
      </w:r>
    </w:p>
    <w:p w14:paraId="1BDA035B" w14:textId="0E48795A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0D643330" w14:textId="4D0EB6CD" w:rsidR="002A2079" w:rsidRPr="002A2079" w:rsidRDefault="002A2079" w:rsidP="002A2079">
      <w:pPr>
        <w:ind w:left="720"/>
      </w:pPr>
      <w:r>
        <w:t xml:space="preserve">The application must be highly performant. The use of Vue.js makes it </w:t>
      </w:r>
      <w:r w:rsidR="006F0E64">
        <w:t>scalable. RESTful Api</w:t>
      </w:r>
      <w:r w:rsidR="00B575B0">
        <w:t xml:space="preserve">, Axios and Spring JPA </w:t>
      </w:r>
      <w:r w:rsidR="006F0E64">
        <w:t>should provide fast</w:t>
      </w:r>
      <w:r w:rsidR="00B575B0">
        <w:t xml:space="preserve"> and reliable data transfer between database and server.</w:t>
      </w:r>
    </w:p>
    <w:p w14:paraId="15BF8CDB" w14:textId="4090A2BC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07BFED8D" w14:textId="408375BC" w:rsidR="002A2079" w:rsidRPr="002A2079" w:rsidRDefault="002A2079" w:rsidP="002A2079">
      <w:pPr>
        <w:ind w:left="720"/>
      </w:pPr>
      <w:r>
        <w:t>The user accounts and their contents must be stored securely in a database. The accounts are password protected.</w:t>
      </w:r>
    </w:p>
    <w:p w14:paraId="708B7C61" w14:textId="5ED69BE5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6A278B7D" w14:textId="0B010104" w:rsidR="009626FC" w:rsidRPr="009626FC" w:rsidRDefault="002A2079" w:rsidP="009626FC">
      <w:pPr>
        <w:ind w:left="720"/>
      </w:pPr>
      <w:r>
        <w:t>The application must be testable using Unit Tests for both the frontend and the backend.</w:t>
      </w:r>
    </w:p>
    <w:p w14:paraId="322F98BD" w14:textId="04E6C2F2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23D166E7" w14:textId="1EF2ACA9" w:rsidR="009626FC" w:rsidRPr="009626FC" w:rsidRDefault="009626FC" w:rsidP="009626FC">
      <w:pPr>
        <w:ind w:left="720"/>
      </w:pPr>
      <w:r>
        <w:t>The application’s interface must be user-friendly and intuitive. It must provide a drag-and-drop capability.</w:t>
      </w:r>
    </w:p>
    <w:p w14:paraId="67035C1B" w14:textId="77777777" w:rsidR="0040432F" w:rsidRPr="00400EB4" w:rsidRDefault="0040432F" w:rsidP="0040432F"/>
    <w:p w14:paraId="06F162A9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53FD5540" w14:textId="7256A667" w:rsidR="00A70920" w:rsidRDefault="00A70920" w:rsidP="00A70920">
      <w:pPr>
        <w:pStyle w:val="BodyText"/>
        <w:numPr>
          <w:ilvl w:val="0"/>
          <w:numId w:val="23"/>
        </w:numPr>
      </w:pPr>
      <w:r>
        <w:t xml:space="preserve">The software languages must be Java, HTML, </w:t>
      </w:r>
      <w:r w:rsidR="000E5EA7">
        <w:t>CSS, javascript</w:t>
      </w:r>
      <w:r>
        <w:t>, SQL</w:t>
      </w:r>
    </w:p>
    <w:p w14:paraId="0044754A" w14:textId="17846305" w:rsidR="00A70920" w:rsidRDefault="00A70920" w:rsidP="00A70920">
      <w:pPr>
        <w:pStyle w:val="BodyText"/>
        <w:numPr>
          <w:ilvl w:val="0"/>
          <w:numId w:val="23"/>
        </w:numPr>
      </w:pPr>
      <w:r>
        <w:t xml:space="preserve">The development tools must </w:t>
      </w:r>
      <w:r w:rsidR="000E5EA7">
        <w:t>be</w:t>
      </w:r>
      <w:r>
        <w:t xml:space="preserve"> </w:t>
      </w:r>
      <w:r w:rsidR="000E5EA7">
        <w:t>IntelliJ, Maven Project, RESTful Api, MySQL Workbench, VS Code, Vue.js, Axios</w:t>
      </w:r>
      <w:r w:rsidR="006F0E64">
        <w:t>, Spring Boot, Spring JPA</w:t>
      </w:r>
      <w:r w:rsidR="00576207">
        <w:t>, Vue.js router</w:t>
      </w:r>
    </w:p>
    <w:p w14:paraId="008DFDBB" w14:textId="4A49B0D5" w:rsidR="009626FC" w:rsidRDefault="009626FC" w:rsidP="00A70920">
      <w:pPr>
        <w:pStyle w:val="BodyText"/>
        <w:numPr>
          <w:ilvl w:val="0"/>
          <w:numId w:val="23"/>
        </w:numPr>
      </w:pPr>
      <w:r>
        <w:t xml:space="preserve">The system architecture must follow the </w:t>
      </w:r>
      <w:r w:rsidR="008966D3">
        <w:t>C</w:t>
      </w:r>
      <w:bookmarkStart w:id="10" w:name="_GoBack"/>
      <w:bookmarkEnd w:id="10"/>
      <w:r w:rsidR="008966D3">
        <w:t>lient-Server</w:t>
      </w:r>
      <w:r>
        <w:t xml:space="preserve"> pattern and the Domain Driven Design style</w:t>
      </w:r>
    </w:p>
    <w:p w14:paraId="2909D0F3" w14:textId="778D5AF1" w:rsidR="009626FC" w:rsidRPr="00A70920" w:rsidRDefault="009626FC" w:rsidP="009626FC">
      <w:pPr>
        <w:pStyle w:val="BodyText"/>
        <w:numPr>
          <w:ilvl w:val="0"/>
          <w:numId w:val="23"/>
        </w:numPr>
      </w:pPr>
      <w:r>
        <w:t>The system must include at least three design patterns</w:t>
      </w:r>
    </w:p>
    <w:p w14:paraId="63DF1B63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ADC10" w14:textId="77777777" w:rsidR="00B97E16" w:rsidRDefault="00B97E16">
      <w:pPr>
        <w:spacing w:line="240" w:lineRule="auto"/>
      </w:pPr>
      <w:r>
        <w:separator/>
      </w:r>
    </w:p>
  </w:endnote>
  <w:endnote w:type="continuationSeparator" w:id="0">
    <w:p w14:paraId="48AD0005" w14:textId="77777777" w:rsidR="00B97E16" w:rsidRDefault="00B97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ED8CC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CFE4B2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52154ED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F5B1E7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B6BF84" w14:textId="1E6EAD85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3675E8">
            <w:rPr>
              <w:noProof/>
            </w:rPr>
            <w:t>2020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DDE133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167EB533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CE6B4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C1BD1" w14:textId="77777777" w:rsidR="00B97E16" w:rsidRDefault="00B97E16">
      <w:pPr>
        <w:spacing w:line="240" w:lineRule="auto"/>
      </w:pPr>
      <w:r>
        <w:separator/>
      </w:r>
    </w:p>
  </w:footnote>
  <w:footnote w:type="continuationSeparator" w:id="0">
    <w:p w14:paraId="00C63B0D" w14:textId="77777777" w:rsidR="00B97E16" w:rsidRDefault="00B97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B3564" w14:textId="77777777" w:rsidR="00E421C6" w:rsidRDefault="00E421C6">
    <w:pPr>
      <w:rPr>
        <w:sz w:val="24"/>
      </w:rPr>
    </w:pPr>
  </w:p>
  <w:p w14:paraId="3FFBE770" w14:textId="77777777" w:rsidR="00E421C6" w:rsidRDefault="00E421C6">
    <w:pPr>
      <w:pBdr>
        <w:top w:val="single" w:sz="6" w:space="1" w:color="auto"/>
      </w:pBdr>
      <w:rPr>
        <w:sz w:val="24"/>
      </w:rPr>
    </w:pPr>
  </w:p>
  <w:p w14:paraId="5380BDAA" w14:textId="77777777" w:rsidR="00DF7CF6" w:rsidRDefault="00DF7CF6" w:rsidP="00DF7CF6">
    <w:pPr>
      <w:pBdr>
        <w:bottom w:val="single" w:sz="6" w:space="1" w:color="auto"/>
      </w:pBdr>
      <w:jc w:val="right"/>
    </w:pPr>
    <w:r>
      <w:t>Carla-Maria Rusu</w:t>
    </w:r>
  </w:p>
  <w:p w14:paraId="0CF9170D" w14:textId="77777777" w:rsidR="00DF7CF6" w:rsidRDefault="00DF7CF6" w:rsidP="00DF7CF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14:paraId="6FC0B646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4F1D9FC1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53EC96C6" w14:textId="77777777">
      <w:tc>
        <w:tcPr>
          <w:tcW w:w="6379" w:type="dxa"/>
        </w:tcPr>
        <w:p w14:paraId="5F661092" w14:textId="56330E67" w:rsidR="00E421C6" w:rsidRDefault="00CB2D40">
          <w:r w:rsidRPr="00CB2D40">
            <w:t>Busy Bee</w:t>
          </w:r>
        </w:p>
      </w:tc>
      <w:tc>
        <w:tcPr>
          <w:tcW w:w="3179" w:type="dxa"/>
        </w:tcPr>
        <w:p w14:paraId="6996A95F" w14:textId="78C1B718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421C6" w14:paraId="54729E92" w14:textId="77777777">
      <w:tc>
        <w:tcPr>
          <w:tcW w:w="6379" w:type="dxa"/>
        </w:tcPr>
        <w:p w14:paraId="36610E09" w14:textId="77777777" w:rsidR="00E421C6" w:rsidRDefault="00747699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44643C85" w14:textId="617BA162" w:rsidR="00E421C6" w:rsidRDefault="00AD64E8">
          <w:r>
            <w:t xml:space="preserve">  Date:  </w:t>
          </w:r>
          <w:r w:rsidR="00CB2D40">
            <w:t>22/03/2020</w:t>
          </w:r>
        </w:p>
      </w:tc>
    </w:tr>
    <w:tr w:rsidR="00E421C6" w14:paraId="6D3FE714" w14:textId="77777777">
      <w:tc>
        <w:tcPr>
          <w:tcW w:w="9558" w:type="dxa"/>
          <w:gridSpan w:val="2"/>
        </w:tcPr>
        <w:p w14:paraId="4C3A223A" w14:textId="7C155251" w:rsidR="00E421C6" w:rsidRDefault="00CB2D40">
          <w:r w:rsidRPr="00CB2D40">
            <w:t>BusyBee</w:t>
          </w:r>
          <w:r>
            <w:t>.IV</w:t>
          </w:r>
        </w:p>
      </w:tc>
    </w:tr>
  </w:tbl>
  <w:p w14:paraId="4790EC91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4928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30611"/>
    <w:rsid w:val="000E5EA7"/>
    <w:rsid w:val="00161A84"/>
    <w:rsid w:val="001C12A4"/>
    <w:rsid w:val="002A2079"/>
    <w:rsid w:val="002E2875"/>
    <w:rsid w:val="003675E8"/>
    <w:rsid w:val="00400EB4"/>
    <w:rsid w:val="0040432F"/>
    <w:rsid w:val="00576207"/>
    <w:rsid w:val="006536E2"/>
    <w:rsid w:val="00697B53"/>
    <w:rsid w:val="006F0E64"/>
    <w:rsid w:val="00705C29"/>
    <w:rsid w:val="00747699"/>
    <w:rsid w:val="007A32FC"/>
    <w:rsid w:val="008421A9"/>
    <w:rsid w:val="008966D3"/>
    <w:rsid w:val="00921E0D"/>
    <w:rsid w:val="00935481"/>
    <w:rsid w:val="009626FC"/>
    <w:rsid w:val="009E5304"/>
    <w:rsid w:val="00A70920"/>
    <w:rsid w:val="00A93ADC"/>
    <w:rsid w:val="00AD64E8"/>
    <w:rsid w:val="00B575B0"/>
    <w:rsid w:val="00B97E16"/>
    <w:rsid w:val="00BA055D"/>
    <w:rsid w:val="00CB2D40"/>
    <w:rsid w:val="00DF7CF6"/>
    <w:rsid w:val="00E421C6"/>
    <w:rsid w:val="00EE5133"/>
    <w:rsid w:val="00F0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1CD2E"/>
  <w15:docId w15:val="{B7C9744E-CCDB-4A00-8019-DECE7CEB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77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CM R</cp:lastModifiedBy>
  <cp:revision>21</cp:revision>
  <cp:lastPrinted>1899-12-31T22:00:00Z</cp:lastPrinted>
  <dcterms:created xsi:type="dcterms:W3CDTF">2010-02-24T09:18:00Z</dcterms:created>
  <dcterms:modified xsi:type="dcterms:W3CDTF">2020-04-04T15:21:00Z</dcterms:modified>
</cp:coreProperties>
</file>