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2D60" w14:textId="046BDBE4" w:rsidR="008C4393" w:rsidRPr="00D047E9" w:rsidRDefault="00091E8F">
      <w:pPr>
        <w:pStyle w:val="Title"/>
        <w:jc w:val="right"/>
        <w:rPr>
          <w:rFonts w:ascii="Times New Roman" w:hAnsi="Times New Roman"/>
        </w:rPr>
      </w:pPr>
      <w:r>
        <w:t>Busy Bee</w:t>
      </w:r>
    </w:p>
    <w:p w14:paraId="5501B0B0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CE430AC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92BFD12" w14:textId="6EBBD7A5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47985310" w14:textId="77777777" w:rsidR="008C4393" w:rsidRPr="00D047E9" w:rsidRDefault="008C4393"/>
    <w:p w14:paraId="39B75724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996E11C" w14:textId="77777777" w:rsidR="008C4393" w:rsidRPr="00D047E9" w:rsidRDefault="008C4393"/>
    <w:p w14:paraId="3C46D1A1" w14:textId="77777777" w:rsidR="008C4393" w:rsidRPr="00D047E9" w:rsidRDefault="008C4393">
      <w:pPr>
        <w:pStyle w:val="BodyText"/>
      </w:pPr>
    </w:p>
    <w:p w14:paraId="03E4DAE5" w14:textId="77777777" w:rsidR="008C4393" w:rsidRPr="00D047E9" w:rsidRDefault="008C4393">
      <w:pPr>
        <w:pStyle w:val="BodyText"/>
      </w:pPr>
    </w:p>
    <w:p w14:paraId="7DAE28A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D5A87F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790C96E" w14:textId="77777777">
        <w:tc>
          <w:tcPr>
            <w:tcW w:w="2304" w:type="dxa"/>
          </w:tcPr>
          <w:p w14:paraId="351F5EA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7F2EE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36D53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9D960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27356137" w14:textId="77777777">
        <w:tc>
          <w:tcPr>
            <w:tcW w:w="2304" w:type="dxa"/>
          </w:tcPr>
          <w:p w14:paraId="188C60B9" w14:textId="65B6954B" w:rsidR="008C4393" w:rsidRPr="00D047E9" w:rsidRDefault="00091E8F">
            <w:pPr>
              <w:pStyle w:val="Tabletext"/>
            </w:pPr>
            <w:r>
              <w:t>22/03/2020</w:t>
            </w:r>
          </w:p>
        </w:tc>
        <w:tc>
          <w:tcPr>
            <w:tcW w:w="1152" w:type="dxa"/>
          </w:tcPr>
          <w:p w14:paraId="5C6751ED" w14:textId="5FBD8284" w:rsidR="008C4393" w:rsidRPr="00D047E9" w:rsidRDefault="00091E8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2BEDE33" w14:textId="07D3CEAD" w:rsidR="008C4393" w:rsidRPr="00D047E9" w:rsidRDefault="00091E8F">
            <w:pPr>
              <w:pStyle w:val="Tabletext"/>
            </w:pPr>
            <w:r>
              <w:t>Document inception.</w:t>
            </w:r>
          </w:p>
        </w:tc>
        <w:tc>
          <w:tcPr>
            <w:tcW w:w="2304" w:type="dxa"/>
          </w:tcPr>
          <w:p w14:paraId="6F5EE99F" w14:textId="57C67610" w:rsidR="008C4393" w:rsidRPr="00D047E9" w:rsidRDefault="00091E8F">
            <w:pPr>
              <w:pStyle w:val="Tabletext"/>
            </w:pPr>
            <w:r>
              <w:t xml:space="preserve">Carla-Maria </w:t>
            </w:r>
            <w:proofErr w:type="spellStart"/>
            <w:r>
              <w:t>Rusu</w:t>
            </w:r>
            <w:proofErr w:type="spellEnd"/>
          </w:p>
        </w:tc>
      </w:tr>
      <w:tr w:rsidR="008C4393" w:rsidRPr="00D047E9" w14:paraId="307699FC" w14:textId="77777777">
        <w:tc>
          <w:tcPr>
            <w:tcW w:w="2304" w:type="dxa"/>
          </w:tcPr>
          <w:p w14:paraId="45DF4D7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2AC1AA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F86A67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BAD3FD5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0E928A0" w14:textId="77777777">
        <w:tc>
          <w:tcPr>
            <w:tcW w:w="2304" w:type="dxa"/>
          </w:tcPr>
          <w:p w14:paraId="50FE169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EB5619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F6EBE2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682544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CAC366C" w14:textId="77777777">
        <w:tc>
          <w:tcPr>
            <w:tcW w:w="2304" w:type="dxa"/>
          </w:tcPr>
          <w:p w14:paraId="7BC8585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FF2EA9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51F423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B3BB570" w14:textId="77777777" w:rsidR="008C4393" w:rsidRPr="00D047E9" w:rsidRDefault="008C4393">
            <w:pPr>
              <w:pStyle w:val="Tabletext"/>
            </w:pPr>
          </w:p>
        </w:tc>
      </w:tr>
    </w:tbl>
    <w:p w14:paraId="45B09192" w14:textId="77777777" w:rsidR="008C4393" w:rsidRPr="00D047E9" w:rsidRDefault="008C4393"/>
    <w:p w14:paraId="21CD5AB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E1D0B2C" w14:textId="77777777" w:rsidR="00D047E9" w:rsidRPr="00336B02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336B0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B426CC8" w14:textId="77777777" w:rsidR="00D047E9" w:rsidRPr="00336B02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336B0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5E53E74E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336B02">
        <w:lastRenderedPageBreak/>
        <w:fldChar w:fldCharType="begin"/>
      </w:r>
      <w:r w:rsidR="00336B02">
        <w:instrText xml:space="preserve">title  \* Mergeformat </w:instrText>
      </w:r>
      <w:r w:rsidR="00336B02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336B02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3DD9372" w14:textId="77777777" w:rsidR="008C4393" w:rsidRPr="00D047E9" w:rsidRDefault="008C4393" w:rsidP="00D047E9">
      <w:pPr>
        <w:pStyle w:val="InfoBlue"/>
      </w:pPr>
    </w:p>
    <w:p w14:paraId="766E5CC5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9A47090" w14:textId="727990B4" w:rsidR="004E6631" w:rsidRDefault="004E6631" w:rsidP="004E6631">
      <w:pPr>
        <w:pStyle w:val="BodyText"/>
      </w:pPr>
      <w:r>
        <w:t>Use case: Create event</w:t>
      </w:r>
    </w:p>
    <w:p w14:paraId="3CB12DF2" w14:textId="3E7560D0" w:rsidR="004E6631" w:rsidRDefault="004E6631" w:rsidP="004E6631">
      <w:pPr>
        <w:pStyle w:val="BodyText"/>
      </w:pPr>
      <w:r>
        <w:t>Level: user-goal level</w:t>
      </w:r>
    </w:p>
    <w:p w14:paraId="380FED32" w14:textId="7E4D65E4" w:rsidR="004E6631" w:rsidRDefault="004E6631" w:rsidP="004E6631">
      <w:pPr>
        <w:pStyle w:val="BodyText"/>
      </w:pPr>
      <w:r>
        <w:t>Primary actor: event creator</w:t>
      </w:r>
    </w:p>
    <w:p w14:paraId="7A4ADF79" w14:textId="41493593" w:rsidR="004E6631" w:rsidRDefault="004E6631" w:rsidP="004E6631">
      <w:pPr>
        <w:pStyle w:val="BodyText"/>
      </w:pPr>
      <w:r>
        <w:t>Main success scenario: the user logs in, creates a new event, adds desired components (goals, tasks, deadlines, etc.)</w:t>
      </w:r>
    </w:p>
    <w:p w14:paraId="14BA34D0" w14:textId="456169FA" w:rsidR="004E6631" w:rsidRDefault="004E6631" w:rsidP="004E6631">
      <w:pPr>
        <w:pStyle w:val="BodyText"/>
      </w:pPr>
      <w:r>
        <w:t>Extensions: user cannot log in as he is not registered; user cannot log in due to Internet connection failure; user cannot log in due to server downtime</w:t>
      </w:r>
    </w:p>
    <w:p w14:paraId="452B8372" w14:textId="3A612891" w:rsidR="004E6631" w:rsidRDefault="004E6631" w:rsidP="004E6631">
      <w:pPr>
        <w:pStyle w:val="BodyText"/>
      </w:pPr>
    </w:p>
    <w:p w14:paraId="4B370A38" w14:textId="2155EA85" w:rsidR="004E6631" w:rsidRDefault="004E6631" w:rsidP="004E6631">
      <w:pPr>
        <w:pStyle w:val="BodyText"/>
      </w:pPr>
      <w:r>
        <w:t xml:space="preserve">Use case: </w:t>
      </w:r>
      <w:r>
        <w:t>Edit</w:t>
      </w:r>
      <w:r>
        <w:t xml:space="preserve"> event</w:t>
      </w:r>
    </w:p>
    <w:p w14:paraId="198FE31C" w14:textId="77777777" w:rsidR="004E6631" w:rsidRDefault="004E6631" w:rsidP="004E6631">
      <w:pPr>
        <w:pStyle w:val="BodyText"/>
      </w:pPr>
      <w:r>
        <w:t>Level: user-goal level</w:t>
      </w:r>
    </w:p>
    <w:p w14:paraId="400857B4" w14:textId="77777777" w:rsidR="004E6631" w:rsidRDefault="004E6631" w:rsidP="004E6631">
      <w:pPr>
        <w:pStyle w:val="BodyText"/>
      </w:pPr>
      <w:r>
        <w:t>Primary actor: event creator</w:t>
      </w:r>
    </w:p>
    <w:p w14:paraId="1B196684" w14:textId="08468DC9" w:rsidR="004E6631" w:rsidRDefault="004E6631" w:rsidP="004E6631">
      <w:pPr>
        <w:pStyle w:val="BodyText"/>
      </w:pPr>
      <w:r>
        <w:t xml:space="preserve">Main success scenario: the user logs in, </w:t>
      </w:r>
      <w:r>
        <w:t>accesses existing</w:t>
      </w:r>
      <w:r>
        <w:t xml:space="preserve"> event</w:t>
      </w:r>
      <w:r>
        <w:t xml:space="preserve"> from an event list</w:t>
      </w:r>
      <w:r>
        <w:t xml:space="preserve">, </w:t>
      </w:r>
      <w:r>
        <w:t>edits</w:t>
      </w:r>
      <w:r>
        <w:t xml:space="preserve"> desired components (goals, tasks, deadlines, etc.)</w:t>
      </w:r>
    </w:p>
    <w:p w14:paraId="3C5E153F" w14:textId="321FD97D" w:rsidR="004E6631" w:rsidRDefault="004E6631" w:rsidP="004E6631">
      <w:pPr>
        <w:pStyle w:val="BodyText"/>
      </w:pPr>
      <w:r>
        <w:t>Extensions:</w:t>
      </w:r>
      <w:r w:rsidRPr="004E6631">
        <w:t xml:space="preserve"> </w:t>
      </w:r>
      <w:r>
        <w:t>user cannot log in as he is not registered; user cannot log in due to Internet connection failure; user cannot log in due to server downtime</w:t>
      </w:r>
      <w:r>
        <w:t>; user cannot modify components due to improper permission rights</w:t>
      </w:r>
    </w:p>
    <w:p w14:paraId="0EB1BDBD" w14:textId="58E38CBF" w:rsidR="004E6631" w:rsidRDefault="004E6631" w:rsidP="004E6631">
      <w:pPr>
        <w:pStyle w:val="BodyText"/>
      </w:pPr>
    </w:p>
    <w:p w14:paraId="7E3AA805" w14:textId="3288F64C" w:rsidR="004E6631" w:rsidRDefault="004E6631" w:rsidP="004E6631">
      <w:pPr>
        <w:pStyle w:val="BodyText"/>
      </w:pPr>
      <w:r>
        <w:t xml:space="preserve">Use case: </w:t>
      </w:r>
      <w:r>
        <w:t>Add members</w:t>
      </w:r>
    </w:p>
    <w:p w14:paraId="2B4CB6B6" w14:textId="77777777" w:rsidR="004E6631" w:rsidRDefault="004E6631" w:rsidP="004E6631">
      <w:pPr>
        <w:pStyle w:val="BodyText"/>
      </w:pPr>
      <w:r>
        <w:t>Level: user-goal level</w:t>
      </w:r>
    </w:p>
    <w:p w14:paraId="390A375D" w14:textId="77777777" w:rsidR="004E6631" w:rsidRDefault="004E6631" w:rsidP="004E6631">
      <w:pPr>
        <w:pStyle w:val="BodyText"/>
      </w:pPr>
      <w:r>
        <w:t>Primary actor: event creator</w:t>
      </w:r>
    </w:p>
    <w:p w14:paraId="57FABD0E" w14:textId="5167C8BB" w:rsidR="004E6631" w:rsidRDefault="004E6631" w:rsidP="004E6631">
      <w:pPr>
        <w:pStyle w:val="BodyText"/>
      </w:pPr>
      <w:r>
        <w:t xml:space="preserve">Main success scenario: the user logs in, accesses existing event from an event list, </w:t>
      </w:r>
      <w:r>
        <w:t>adds memb</w:t>
      </w:r>
      <w:bookmarkStart w:id="5" w:name="_GoBack"/>
      <w:bookmarkEnd w:id="5"/>
      <w:r>
        <w:t>ers to the current event, sets their access rights</w:t>
      </w:r>
    </w:p>
    <w:p w14:paraId="4933ACDC" w14:textId="0103E307" w:rsidR="004E6631" w:rsidRDefault="004E6631" w:rsidP="004E6631">
      <w:pPr>
        <w:pStyle w:val="BodyText"/>
      </w:pPr>
      <w:r>
        <w:t>Extensions:</w:t>
      </w:r>
      <w:r w:rsidRPr="004E6631">
        <w:t xml:space="preserve"> </w:t>
      </w:r>
      <w:r>
        <w:t xml:space="preserve">user cannot log in as he is not registered; user cannot log in due to Internet connection failure; user cannot log in due to server downtime; user cannot </w:t>
      </w:r>
      <w:r w:rsidR="00D6586A">
        <w:t>add members that do not exist in the database</w:t>
      </w:r>
    </w:p>
    <w:p w14:paraId="2C9B55FA" w14:textId="77777777" w:rsidR="004E6631" w:rsidRPr="004E6631" w:rsidRDefault="004E6631" w:rsidP="004E6631">
      <w:pPr>
        <w:pStyle w:val="BodyText"/>
      </w:pPr>
    </w:p>
    <w:p w14:paraId="312470FA" w14:textId="5FF36FB0" w:rsidR="008C4393" w:rsidRDefault="00D047E9" w:rsidP="00AA63A1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1910A55B" w14:textId="61EF3F31" w:rsidR="00AA63A1" w:rsidRPr="00AA63A1" w:rsidRDefault="00AA63A1" w:rsidP="00AA63A1">
      <w:pPr>
        <w:ind w:left="720"/>
      </w:pPr>
      <w:r>
        <w:pict w14:anchorId="7172A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9.6pt">
            <v:imagedata r:id="rId8" o:title="use_case"/>
          </v:shape>
        </w:pict>
      </w:r>
    </w:p>
    <w:sectPr w:rsidR="00AA63A1" w:rsidRPr="00AA63A1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96EE" w14:textId="77777777" w:rsidR="00336B02" w:rsidRDefault="00336B02">
      <w:pPr>
        <w:spacing w:line="240" w:lineRule="auto"/>
      </w:pPr>
      <w:r>
        <w:separator/>
      </w:r>
    </w:p>
  </w:endnote>
  <w:endnote w:type="continuationSeparator" w:id="0">
    <w:p w14:paraId="75527F49" w14:textId="77777777" w:rsidR="00336B02" w:rsidRDefault="00336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5E858C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A960A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EE3BFD" w14:textId="4318619C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36B02">
            <w:fldChar w:fldCharType="begin"/>
          </w:r>
          <w:r w:rsidR="00336B02">
            <w:instrText xml:space="preserve"> DOCPROPERTY "Company"  \* MERGEFORMAT </w:instrText>
          </w:r>
          <w:r w:rsidR="00336B02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336B02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91E8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8037C4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6DA1DC5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C1B11" w14:textId="77777777" w:rsidR="00336B02" w:rsidRDefault="00336B02">
      <w:pPr>
        <w:spacing w:line="240" w:lineRule="auto"/>
      </w:pPr>
      <w:r>
        <w:separator/>
      </w:r>
    </w:p>
  </w:footnote>
  <w:footnote w:type="continuationSeparator" w:id="0">
    <w:p w14:paraId="373C607D" w14:textId="77777777" w:rsidR="00336B02" w:rsidRDefault="00336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8C950" w14:textId="77777777" w:rsidR="008C4393" w:rsidRDefault="008C4393">
    <w:pPr>
      <w:rPr>
        <w:sz w:val="24"/>
      </w:rPr>
    </w:pPr>
  </w:p>
  <w:p w14:paraId="0A0FD935" w14:textId="77777777" w:rsidR="008C4393" w:rsidRDefault="008C4393">
    <w:pPr>
      <w:pBdr>
        <w:top w:val="single" w:sz="6" w:space="1" w:color="auto"/>
      </w:pBdr>
      <w:rPr>
        <w:sz w:val="24"/>
      </w:rPr>
    </w:pPr>
  </w:p>
  <w:p w14:paraId="1D0C833F" w14:textId="022CD554" w:rsidR="008C4393" w:rsidRDefault="00091E8F">
    <w:pPr>
      <w:pBdr>
        <w:bottom w:val="single" w:sz="6" w:space="1" w:color="auto"/>
      </w:pBdr>
      <w:jc w:val="right"/>
    </w:pPr>
    <w:r>
      <w:t xml:space="preserve">Carla-Maria </w:t>
    </w:r>
    <w:proofErr w:type="spellStart"/>
    <w:r>
      <w:t>Rusu</w:t>
    </w:r>
    <w:proofErr w:type="spellEnd"/>
  </w:p>
  <w:p w14:paraId="0413DC2F" w14:textId="11FA1779" w:rsidR="0004741B" w:rsidRDefault="00091E8F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14:paraId="08F2B7D1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2827E01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22CDA7FB" w14:textId="77777777">
      <w:tc>
        <w:tcPr>
          <w:tcW w:w="6379" w:type="dxa"/>
        </w:tcPr>
        <w:p w14:paraId="0E232C3F" w14:textId="61BDFC93" w:rsidR="008C4393" w:rsidRDefault="00091E8F">
          <w:r>
            <w:t>Busy Bee</w:t>
          </w:r>
        </w:p>
      </w:tc>
      <w:tc>
        <w:tcPr>
          <w:tcW w:w="3179" w:type="dxa"/>
        </w:tcPr>
        <w:p w14:paraId="76652F1F" w14:textId="2E079F8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73154B34" w14:textId="77777777">
      <w:tc>
        <w:tcPr>
          <w:tcW w:w="6379" w:type="dxa"/>
        </w:tcPr>
        <w:p w14:paraId="46B21B6E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39D31D3C" w14:textId="3E8123DF" w:rsidR="008C4393" w:rsidRDefault="00570E86">
          <w:r>
            <w:t xml:space="preserve">  Date:  </w:t>
          </w:r>
          <w:r w:rsidR="00091E8F">
            <w:t>22/03/2020</w:t>
          </w:r>
        </w:p>
      </w:tc>
    </w:tr>
    <w:tr w:rsidR="008C4393" w14:paraId="0FE87721" w14:textId="77777777">
      <w:tc>
        <w:tcPr>
          <w:tcW w:w="9558" w:type="dxa"/>
          <w:gridSpan w:val="2"/>
        </w:tcPr>
        <w:p w14:paraId="12F303E1" w14:textId="273E4116" w:rsidR="008C4393" w:rsidRDefault="00091E8F">
          <w:proofErr w:type="spellStart"/>
          <w:r>
            <w:t>BusyBee.III</w:t>
          </w:r>
          <w:proofErr w:type="spellEnd"/>
        </w:p>
      </w:tc>
    </w:tr>
  </w:tbl>
  <w:p w14:paraId="642EDCC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91E8F"/>
    <w:rsid w:val="001379DB"/>
    <w:rsid w:val="002D02EB"/>
    <w:rsid w:val="00336B02"/>
    <w:rsid w:val="004E6631"/>
    <w:rsid w:val="0056530F"/>
    <w:rsid w:val="00570E86"/>
    <w:rsid w:val="00664E4B"/>
    <w:rsid w:val="006C543D"/>
    <w:rsid w:val="008C4393"/>
    <w:rsid w:val="0090593F"/>
    <w:rsid w:val="00AA63A1"/>
    <w:rsid w:val="00C709E3"/>
    <w:rsid w:val="00D047E9"/>
    <w:rsid w:val="00D6586A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8B8AD"/>
  <w15:docId w15:val="{DF3F776B-E235-4C73-BF67-D71ADAF8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34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CM R</cp:lastModifiedBy>
  <cp:revision>8</cp:revision>
  <dcterms:created xsi:type="dcterms:W3CDTF">2010-02-24T09:14:00Z</dcterms:created>
  <dcterms:modified xsi:type="dcterms:W3CDTF">2020-03-21T23:36:00Z</dcterms:modified>
</cp:coreProperties>
</file>